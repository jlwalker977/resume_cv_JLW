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F76E" w14:textId="5FB7B9CA" w:rsidR="004143CE" w:rsidRDefault="00786D51">
      <w:pPr>
        <w:pStyle w:val="Name"/>
      </w:pPr>
      <w:r>
        <w:t>Jennifer Walker</w:t>
      </w:r>
    </w:p>
    <w:p w14:paraId="37302B2D" w14:textId="6EADD8F1" w:rsidR="004143CE" w:rsidRDefault="00786D51">
      <w:pPr>
        <w:pStyle w:val="ContactInfo"/>
      </w:pPr>
      <w:r>
        <w:t xml:space="preserve">304.629.6388 | </w:t>
      </w:r>
      <w:hyperlink r:id="rId8" w:history="1">
        <w:r w:rsidRPr="005F2B47">
          <w:rPr>
            <w:rStyle w:val="Hyperlink"/>
          </w:rPr>
          <w:t>jlwalker97@gmail.com</w:t>
        </w:r>
      </w:hyperlink>
      <w:r>
        <w:t xml:space="preserve">  | </w:t>
      </w:r>
      <w:hyperlink r:id="rId9" w:history="1">
        <w:r w:rsidRPr="005F2B47">
          <w:rPr>
            <w:rStyle w:val="Hyperlink"/>
          </w:rPr>
          <w:t>jlwalker@pitt.edu</w:t>
        </w:r>
      </w:hyperlink>
      <w:r>
        <w:t xml:space="preserve"> </w:t>
      </w:r>
      <w:hyperlink r:id="rId10" w:history="1">
        <w:r w:rsidRPr="005F2B47">
          <w:rPr>
            <w:rStyle w:val="Hyperlink"/>
          </w:rPr>
          <w:t>https://github.com/jlwalker977</w:t>
        </w:r>
      </w:hyperlink>
      <w:r>
        <w:t xml:space="preserve"> </w:t>
      </w:r>
    </w:p>
    <w:p w14:paraId="24AEF7F8" w14:textId="4FCE98F8" w:rsidR="00786D51" w:rsidRDefault="00786D51">
      <w:pPr>
        <w:pStyle w:val="ContactInfo"/>
      </w:pPr>
      <w:r>
        <w:t>5410 Wellesley Ave #2, Pittsburgh, PA 15206</w:t>
      </w:r>
    </w:p>
    <w:sdt>
      <w:sdtPr>
        <w:id w:val="-1179423465"/>
        <w:placeholder>
          <w:docPart w:val="BCA682986902444F9D2C5947CA3A84D3"/>
        </w:placeholder>
        <w:temporary/>
        <w:showingPlcHdr/>
        <w15:appearance w15:val="hidden"/>
      </w:sdtPr>
      <w:sdtEndPr/>
      <w:sdtContent>
        <w:p w14:paraId="4DF52C9F" w14:textId="77777777" w:rsidR="004143CE" w:rsidRDefault="00E7200E">
          <w:pPr>
            <w:pStyle w:val="Heading1"/>
          </w:pPr>
          <w:r>
            <w:t>Objective</w:t>
          </w:r>
        </w:p>
      </w:sdtContent>
    </w:sdt>
    <w:p w14:paraId="51BDB058" w14:textId="11D9C7B5" w:rsidR="004143CE" w:rsidRDefault="00786D51">
      <w:r>
        <w:t xml:space="preserve">I am looking to pivot my career from </w:t>
      </w:r>
      <w:r w:rsidR="00EE1402">
        <w:t xml:space="preserve">an academic </w:t>
      </w:r>
      <w:r w:rsidR="00CA5BC7">
        <w:t xml:space="preserve">research </w:t>
      </w:r>
      <w:r w:rsidR="00EE1402">
        <w:t xml:space="preserve">one to a </w:t>
      </w:r>
      <w:r w:rsidR="006825F9">
        <w:t>focus on product management</w:t>
      </w:r>
      <w:r>
        <w:t>.</w:t>
      </w:r>
    </w:p>
    <w:p w14:paraId="7522FEFA" w14:textId="1386BE13" w:rsidR="004143CE" w:rsidRDefault="001370DB">
      <w:pPr>
        <w:pStyle w:val="Heading1"/>
      </w:pPr>
      <w:r>
        <w:t>hackathons:</w:t>
      </w:r>
    </w:p>
    <w:p w14:paraId="5A9CA2F2" w14:textId="185471DB" w:rsidR="004143CE" w:rsidRDefault="00786D51" w:rsidP="001370DB">
      <w:pPr>
        <w:spacing w:line="240" w:lineRule="auto"/>
      </w:pPr>
      <w:proofErr w:type="spellStart"/>
      <w:r>
        <w:t>SteelHacks</w:t>
      </w:r>
      <w:proofErr w:type="spellEnd"/>
      <w:r>
        <w:t xml:space="preserve"> 2021: Learn2Earn </w:t>
      </w:r>
      <w:hyperlink r:id="rId11" w:history="1">
        <w:r w:rsidRPr="005F2B47">
          <w:rPr>
            <w:rStyle w:val="Hyperlink"/>
          </w:rPr>
          <w:t>https://devpost.com/software/learn2earn</w:t>
        </w:r>
      </w:hyperlink>
      <w:r>
        <w:t xml:space="preserve"> </w:t>
      </w:r>
    </w:p>
    <w:p w14:paraId="46240DEF" w14:textId="35A723F2" w:rsidR="004143CE" w:rsidRDefault="00786D51" w:rsidP="001370DB">
      <w:pPr>
        <w:spacing w:line="240" w:lineRule="auto"/>
      </w:pPr>
      <w:r>
        <w:t>Team Lead/Product Manager</w:t>
      </w:r>
    </w:p>
    <w:p w14:paraId="6F0F62DA" w14:textId="5AC290F5" w:rsidR="00786D51" w:rsidRDefault="00786D51" w:rsidP="001370DB">
      <w:pPr>
        <w:pStyle w:val="ListBullet"/>
        <w:spacing w:line="240" w:lineRule="auto"/>
      </w:pPr>
      <w:r>
        <w:t>Winner of the Video Game Category</w:t>
      </w:r>
    </w:p>
    <w:p w14:paraId="1565000C" w14:textId="753FEB68" w:rsidR="004143CE" w:rsidRDefault="00786D51" w:rsidP="001370DB">
      <w:pPr>
        <w:pStyle w:val="ListBullet"/>
        <w:spacing w:line="240" w:lineRule="auto"/>
      </w:pPr>
      <w:r>
        <w:t>Learn2Earn – a mobile app to allow users to combine funds to increase their spending power and purchase stocks in a game-like way</w:t>
      </w:r>
    </w:p>
    <w:p w14:paraId="1E80CDAB" w14:textId="1C81AB0D" w:rsidR="00786D51" w:rsidRDefault="00786D51" w:rsidP="001370DB">
      <w:pPr>
        <w:spacing w:line="240" w:lineRule="auto"/>
      </w:pPr>
      <w:proofErr w:type="spellStart"/>
      <w:r>
        <w:t>S</w:t>
      </w:r>
      <w:r>
        <w:t>heInnovates</w:t>
      </w:r>
      <w:proofErr w:type="spellEnd"/>
      <w:r>
        <w:t xml:space="preserve"> 2021: </w:t>
      </w:r>
      <w:r>
        <w:t xml:space="preserve">GetGoing2021 </w:t>
      </w:r>
      <w:hyperlink r:id="rId12" w:history="1">
        <w:r w:rsidRPr="005F2B47">
          <w:rPr>
            <w:rStyle w:val="Hyperlink"/>
          </w:rPr>
          <w:t>https://devpost.com/software/getgoing2021</w:t>
        </w:r>
      </w:hyperlink>
      <w:r>
        <w:t xml:space="preserve"> </w:t>
      </w:r>
      <w:r>
        <w:t xml:space="preserve"> </w:t>
      </w:r>
    </w:p>
    <w:p w14:paraId="4E5ECD45" w14:textId="77777777" w:rsidR="00786D51" w:rsidRDefault="00786D51" w:rsidP="001370DB">
      <w:pPr>
        <w:spacing w:line="240" w:lineRule="auto"/>
      </w:pPr>
      <w:r>
        <w:t>Team Lead/Product Manager</w:t>
      </w:r>
    </w:p>
    <w:p w14:paraId="5EF0DF04" w14:textId="36161A88" w:rsidR="00786D51" w:rsidRDefault="00786D51" w:rsidP="001370DB">
      <w:pPr>
        <w:pStyle w:val="ListBullet"/>
        <w:spacing w:line="240" w:lineRule="auto"/>
      </w:pPr>
      <w:r>
        <w:t>GetGoing2021 – a mobile app that tracks your Google Maps Timeline data and suggests a change of scenery where appropriate</w:t>
      </w:r>
    </w:p>
    <w:p w14:paraId="5EBF9676" w14:textId="353F6F71" w:rsidR="004143CE" w:rsidRDefault="00786D51">
      <w:pPr>
        <w:pStyle w:val="Heading1"/>
      </w:pPr>
      <w:r>
        <w:t>education and experience</w:t>
      </w:r>
    </w:p>
    <w:p w14:paraId="76FC1F5B" w14:textId="5B312774" w:rsidR="004143CE" w:rsidRDefault="00786D51" w:rsidP="0008058D">
      <w:pPr>
        <w:spacing w:line="240" w:lineRule="auto"/>
      </w:pPr>
      <w:r>
        <w:t>08/2016 – present: PhD in Molecular, Cellular, and Developmental Biology (focus on Computational Biology)</w:t>
      </w:r>
    </w:p>
    <w:p w14:paraId="14C6CEC6" w14:textId="40D220F2" w:rsidR="006825F9" w:rsidRDefault="006825F9" w:rsidP="0008058D">
      <w:pPr>
        <w:pStyle w:val="ListBullet"/>
        <w:spacing w:line="240" w:lineRule="auto"/>
      </w:pPr>
      <w:r>
        <w:t>Started new lab independently</w:t>
      </w:r>
    </w:p>
    <w:p w14:paraId="4B5FD306" w14:textId="4F2D37E9" w:rsidR="001370DB" w:rsidRDefault="001370DB" w:rsidP="0008058D">
      <w:pPr>
        <w:pStyle w:val="ListBullet"/>
        <w:spacing w:line="240" w:lineRule="auto"/>
      </w:pPr>
      <w:r>
        <w:t xml:space="preserve">Saw product from beginning to end: </w:t>
      </w:r>
      <w:proofErr w:type="spellStart"/>
      <w:r>
        <w:t>Aquamarine_DL</w:t>
      </w:r>
      <w:proofErr w:type="spellEnd"/>
      <w:r>
        <w:t xml:space="preserve">, </w:t>
      </w:r>
      <w:proofErr w:type="spellStart"/>
      <w:r>
        <w:t>MutantHuntWGS</w:t>
      </w:r>
      <w:proofErr w:type="spellEnd"/>
    </w:p>
    <w:p w14:paraId="1912C9E1" w14:textId="5463067C" w:rsidR="001370DB" w:rsidRDefault="001370DB" w:rsidP="0008058D">
      <w:pPr>
        <w:pStyle w:val="ListBullet"/>
        <w:spacing w:line="240" w:lineRule="auto"/>
      </w:pPr>
      <w:r>
        <w:t xml:space="preserve">QA tested software made in my group: </w:t>
      </w:r>
      <w:proofErr w:type="spellStart"/>
      <w:r>
        <w:t>Scoria_DL</w:t>
      </w:r>
      <w:proofErr w:type="spellEnd"/>
      <w:r>
        <w:t xml:space="preserve">, </w:t>
      </w:r>
      <w:proofErr w:type="spellStart"/>
      <w:r>
        <w:t>Gypsum_DL</w:t>
      </w:r>
      <w:proofErr w:type="spellEnd"/>
      <w:r>
        <w:t xml:space="preserve">, </w:t>
      </w:r>
      <w:proofErr w:type="spellStart"/>
      <w:r>
        <w:t>Dimorphite_D</w:t>
      </w:r>
      <w:proofErr w:type="spellEnd"/>
    </w:p>
    <w:p w14:paraId="75FCB11D" w14:textId="5649256A" w:rsidR="006825F9" w:rsidRDefault="006825F9" w:rsidP="006825F9">
      <w:pPr>
        <w:pStyle w:val="ListBullet"/>
        <w:spacing w:line="240" w:lineRule="auto"/>
      </w:pPr>
      <w:r>
        <w:t>Learned bash, Python, Docker/Singularity, and made pipelines</w:t>
      </w:r>
    </w:p>
    <w:p w14:paraId="54AA3D74" w14:textId="3E2CC865" w:rsidR="006825F9" w:rsidRDefault="006825F9" w:rsidP="0008058D">
      <w:pPr>
        <w:pStyle w:val="ListBullet"/>
        <w:spacing w:line="240" w:lineRule="auto"/>
      </w:pPr>
      <w:r>
        <w:t>Initiated and Maintained collaborations</w:t>
      </w:r>
    </w:p>
    <w:p w14:paraId="322082A0" w14:textId="4E7941B6" w:rsidR="006825F9" w:rsidRDefault="006825F9" w:rsidP="006825F9">
      <w:pPr>
        <w:spacing w:line="240" w:lineRule="auto"/>
      </w:pPr>
      <w:r>
        <w:t>06/2012</w:t>
      </w:r>
      <w:r>
        <w:t xml:space="preserve"> – </w:t>
      </w:r>
      <w:r>
        <w:t>08/2016:</w:t>
      </w:r>
      <w:r>
        <w:t xml:space="preserve"> </w:t>
      </w:r>
      <w:r>
        <w:t>Lab Manager/Research Technician</w:t>
      </w:r>
    </w:p>
    <w:p w14:paraId="44912406" w14:textId="24F92E9F" w:rsidR="006825F9" w:rsidRDefault="006825F9" w:rsidP="006825F9">
      <w:pPr>
        <w:pStyle w:val="ListBullet"/>
        <w:spacing w:line="240" w:lineRule="auto"/>
      </w:pPr>
      <w:r>
        <w:t>Started lab with an advisor</w:t>
      </w:r>
    </w:p>
    <w:p w14:paraId="4FF27BD7" w14:textId="47D15405" w:rsidR="006825F9" w:rsidRDefault="006825F9" w:rsidP="006825F9">
      <w:pPr>
        <w:pStyle w:val="ListBullet"/>
        <w:spacing w:line="240" w:lineRule="auto"/>
      </w:pPr>
      <w:r>
        <w:t>Trained students and personnel</w:t>
      </w:r>
    </w:p>
    <w:p w14:paraId="7C0756C8" w14:textId="1CDACF2B" w:rsidR="0008058D" w:rsidRPr="006825F9" w:rsidRDefault="006825F9" w:rsidP="006825F9">
      <w:pPr>
        <w:pStyle w:val="ListBullet"/>
        <w:spacing w:line="240" w:lineRule="auto"/>
      </w:pPr>
      <w:r>
        <w:t>Maintained collaborations</w:t>
      </w:r>
    </w:p>
    <w:sectPr w:rsidR="0008058D" w:rsidRPr="006825F9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3B64" w14:textId="77777777" w:rsidR="00E7200E" w:rsidRDefault="00E7200E">
      <w:r>
        <w:separator/>
      </w:r>
    </w:p>
  </w:endnote>
  <w:endnote w:type="continuationSeparator" w:id="0">
    <w:p w14:paraId="0646F513" w14:textId="77777777" w:rsidR="00E7200E" w:rsidRDefault="00E7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ABD13" w14:textId="77777777" w:rsidR="004143CE" w:rsidRDefault="00E7200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5116E" w14:textId="77777777" w:rsidR="00E7200E" w:rsidRDefault="00E7200E">
      <w:r>
        <w:separator/>
      </w:r>
    </w:p>
  </w:footnote>
  <w:footnote w:type="continuationSeparator" w:id="0">
    <w:p w14:paraId="276BFF4A" w14:textId="77777777" w:rsidR="00E7200E" w:rsidRDefault="00E72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7F445" w14:textId="77777777" w:rsidR="004143CE" w:rsidRDefault="00E7200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8D9A1B" wp14:editId="345DEC4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A7F7A8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4EAC4" w14:textId="77777777" w:rsidR="004143CE" w:rsidRDefault="00E7200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3D496A" wp14:editId="54362C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48499B" w14:textId="77777777" w:rsidR="004143CE" w:rsidRDefault="004143C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23D496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4a66ac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D48499B" w14:textId="77777777" w:rsidR="004143CE" w:rsidRDefault="004143C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A66AC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51"/>
    <w:rsid w:val="0008058D"/>
    <w:rsid w:val="001370DB"/>
    <w:rsid w:val="004143CE"/>
    <w:rsid w:val="006825F9"/>
    <w:rsid w:val="00786D51"/>
    <w:rsid w:val="00CA5BC7"/>
    <w:rsid w:val="00D760BC"/>
    <w:rsid w:val="00E7200E"/>
    <w:rsid w:val="00E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D9E1"/>
  <w15:chartTrackingRefBased/>
  <w15:docId w15:val="{CAAAD461-7CD9-AA49-BC27-E380E45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242852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2852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42852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242852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242852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242852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2852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242852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42852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242852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242852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42852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242852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42852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242852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242852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242852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A66AC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242852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42852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242852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242852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242852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242852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242852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242852" w:themeColor="text2"/>
    </w:rPr>
  </w:style>
  <w:style w:type="character" w:styleId="Hyperlink">
    <w:name w:val="Hyperlink"/>
    <w:basedOn w:val="DefaultParagraphFont"/>
    <w:uiPriority w:val="99"/>
    <w:unhideWhenUsed/>
    <w:rsid w:val="00786D51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walker97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getgoing202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learn2ear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lwalker9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walker@pitt.ed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nniferwalker/Library/Containers/com.microsoft.Word/Data/Library/Application%20Support/Microsoft/Office/16.0/DTS/en-US%7bC62054D2-FA4E-B645-A671-B9C675CCE1F1%7d/%7bDDBF3EF4-4EF3-F945-AA0C-88656757FDA0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682986902444F9D2C5947CA3A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652D-400E-A447-8AF1-C71EA0E8B172}"/>
      </w:docPartPr>
      <w:docPartBody>
        <w:p w:rsidR="00000000" w:rsidRDefault="001F0551">
          <w:pPr>
            <w:pStyle w:val="BCA682986902444F9D2C5947CA3A84D3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1"/>
    <w:rsid w:val="001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6E2B0E56C994AA2AA80D850729A62">
    <w:name w:val="2546E2B0E56C994AA2AA80D850729A62"/>
  </w:style>
  <w:style w:type="paragraph" w:customStyle="1" w:styleId="F6D884B50CCD4A48967BF9CB54F2396B">
    <w:name w:val="F6D884B50CCD4A48967BF9CB54F2396B"/>
  </w:style>
  <w:style w:type="paragraph" w:customStyle="1" w:styleId="BCA682986902444F9D2C5947CA3A84D3">
    <w:name w:val="BCA682986902444F9D2C5947CA3A84D3"/>
  </w:style>
  <w:style w:type="paragraph" w:customStyle="1" w:styleId="A2B2CBDF1C6D014DB3355903A680D6A4">
    <w:name w:val="A2B2CBDF1C6D014DB3355903A680D6A4"/>
  </w:style>
  <w:style w:type="paragraph" w:customStyle="1" w:styleId="BF3778486310D545A057612CD284567F">
    <w:name w:val="BF3778486310D545A057612CD284567F"/>
  </w:style>
  <w:style w:type="paragraph" w:customStyle="1" w:styleId="A51A4A901E08524DA0FDDECADAE91288">
    <w:name w:val="A51A4A901E08524DA0FDDECADAE91288"/>
  </w:style>
  <w:style w:type="paragraph" w:customStyle="1" w:styleId="1D60E3B2C1635743834AC09D5CFD5B55">
    <w:name w:val="1D60E3B2C1635743834AC09D5CFD5B5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772CAE2FFC0EE4E80C66DECFCABB4AC">
    <w:name w:val="9772CAE2FFC0EE4E80C66DECFCABB4AC"/>
  </w:style>
  <w:style w:type="paragraph" w:customStyle="1" w:styleId="849D66B37AC14D4FB8B1CDD3776FFD70">
    <w:name w:val="849D66B37AC14D4FB8B1CDD3776FFD70"/>
  </w:style>
  <w:style w:type="paragraph" w:customStyle="1" w:styleId="BBE70B0BBCD0DA4180BD29CF377BC845">
    <w:name w:val="BBE70B0BBCD0DA4180BD29CF377BC845"/>
  </w:style>
  <w:style w:type="paragraph" w:customStyle="1" w:styleId="A3610EA596D0B0418D15DBDA496DF64A">
    <w:name w:val="A3610EA596D0B0418D15DBDA496DF64A"/>
  </w:style>
  <w:style w:type="paragraph" w:customStyle="1" w:styleId="C019EDCB1C04F64BBDA110322D127247">
    <w:name w:val="C019EDCB1C04F64BBDA110322D127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Walker, Jennifer L</cp:lastModifiedBy>
  <cp:revision>4</cp:revision>
  <cp:lastPrinted>2021-02-23T21:26:00Z</cp:lastPrinted>
  <dcterms:created xsi:type="dcterms:W3CDTF">2021-02-23T21:27:00Z</dcterms:created>
  <dcterms:modified xsi:type="dcterms:W3CDTF">2021-02-23T21:32:00Z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