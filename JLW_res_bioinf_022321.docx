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F76E" w14:textId="5FB7B9CA" w:rsidR="004143CE" w:rsidRDefault="00786D51">
      <w:pPr>
        <w:pStyle w:val="Name"/>
      </w:pPr>
      <w:r>
        <w:t>Jennifer Walker</w:t>
      </w:r>
    </w:p>
    <w:p w14:paraId="37302B2D" w14:textId="6EADD8F1" w:rsidR="004143CE" w:rsidRDefault="00786D51">
      <w:pPr>
        <w:pStyle w:val="ContactInfo"/>
      </w:pPr>
      <w:r>
        <w:t xml:space="preserve">304.629.6388 | </w:t>
      </w:r>
      <w:hyperlink r:id="rId8" w:history="1">
        <w:r w:rsidRPr="005F2B47">
          <w:rPr>
            <w:rStyle w:val="Hyperlink"/>
          </w:rPr>
          <w:t>jlwalker97@gmail.com</w:t>
        </w:r>
      </w:hyperlink>
      <w:r>
        <w:t xml:space="preserve">  | </w:t>
      </w:r>
      <w:hyperlink r:id="rId9" w:history="1">
        <w:r w:rsidRPr="005F2B47">
          <w:rPr>
            <w:rStyle w:val="Hyperlink"/>
          </w:rPr>
          <w:t>jlwalker@pitt.edu</w:t>
        </w:r>
      </w:hyperlink>
      <w:r>
        <w:t xml:space="preserve"> </w:t>
      </w:r>
      <w:hyperlink r:id="rId10" w:history="1">
        <w:r w:rsidRPr="005F2B47">
          <w:rPr>
            <w:rStyle w:val="Hyperlink"/>
          </w:rPr>
          <w:t>https://github.com/jlwalker977</w:t>
        </w:r>
      </w:hyperlink>
      <w:r>
        <w:t xml:space="preserve"> </w:t>
      </w:r>
    </w:p>
    <w:p w14:paraId="24AEF7F8" w14:textId="4FCE98F8" w:rsidR="00786D51" w:rsidRDefault="00786D51">
      <w:pPr>
        <w:pStyle w:val="ContactInfo"/>
      </w:pPr>
      <w:r>
        <w:t>5410 Wellesley Ave #2, Pittsburgh, PA 15206</w:t>
      </w:r>
    </w:p>
    <w:sdt>
      <w:sdtPr>
        <w:id w:val="-1179423465"/>
        <w:placeholder>
          <w:docPart w:val="BCA682986902444F9D2C5947CA3A84D3"/>
        </w:placeholder>
        <w:temporary/>
        <w:showingPlcHdr/>
        <w15:appearance w15:val="hidden"/>
      </w:sdtPr>
      <w:sdtEndPr/>
      <w:sdtContent>
        <w:p w14:paraId="4DF52C9F" w14:textId="77777777" w:rsidR="004143CE" w:rsidRDefault="003479E0">
          <w:pPr>
            <w:pStyle w:val="Heading1"/>
          </w:pPr>
          <w:r>
            <w:t>Objective</w:t>
          </w:r>
        </w:p>
      </w:sdtContent>
    </w:sdt>
    <w:p w14:paraId="51BDB058" w14:textId="00C97A2B" w:rsidR="004143CE" w:rsidRDefault="00786D51">
      <w:r>
        <w:t xml:space="preserve">I am looking to pivot my career from a </w:t>
      </w:r>
      <w:r w:rsidR="00757C98">
        <w:t>molecular biologist</w:t>
      </w:r>
      <w:r>
        <w:t xml:space="preserve"> one to a more </w:t>
      </w:r>
      <w:r w:rsidR="00D523A7">
        <w:t>bioinformatics/computational biologist</w:t>
      </w:r>
      <w:r>
        <w:t xml:space="preserve"> position.</w:t>
      </w:r>
    </w:p>
    <w:p w14:paraId="2BCE6B5E" w14:textId="4A2F157F" w:rsidR="00D523A7" w:rsidRDefault="00D523A7" w:rsidP="00D523A7">
      <w:pPr>
        <w:pStyle w:val="Heading1"/>
      </w:pPr>
      <w:r>
        <w:t>education and experience</w:t>
      </w:r>
      <w:r>
        <w:t>:</w:t>
      </w:r>
    </w:p>
    <w:p w14:paraId="28F9CDA4" w14:textId="77777777" w:rsidR="00D523A7" w:rsidRDefault="00D523A7" w:rsidP="00D523A7">
      <w:pPr>
        <w:spacing w:line="240" w:lineRule="auto"/>
      </w:pPr>
      <w:r>
        <w:t>08/2016 – present: PhD in Molecular, Cellular, and Developmental Biology (focus on Computational Biology)</w:t>
      </w:r>
    </w:p>
    <w:p w14:paraId="1252D3EA" w14:textId="77777777" w:rsidR="00D523A7" w:rsidRDefault="00D523A7" w:rsidP="00D523A7">
      <w:pPr>
        <w:pStyle w:val="ListBullet"/>
        <w:spacing w:line="240" w:lineRule="auto"/>
      </w:pPr>
      <w:r>
        <w:t>Learned bash, Python, Docker/Singularity, and made pipelines</w:t>
      </w:r>
    </w:p>
    <w:p w14:paraId="0E98687D" w14:textId="77777777" w:rsidR="00D523A7" w:rsidRDefault="00D523A7" w:rsidP="00D523A7">
      <w:pPr>
        <w:pStyle w:val="ListBullet"/>
        <w:spacing w:line="240" w:lineRule="auto"/>
      </w:pPr>
      <w:r>
        <w:t xml:space="preserve">Saw product from beginning to end: </w:t>
      </w:r>
      <w:proofErr w:type="spellStart"/>
      <w:r>
        <w:t>Aquamarine_DL</w:t>
      </w:r>
      <w:proofErr w:type="spellEnd"/>
      <w:r>
        <w:t xml:space="preserve">, </w:t>
      </w:r>
      <w:proofErr w:type="spellStart"/>
      <w:r>
        <w:t>MutantHuntWGS</w:t>
      </w:r>
      <w:proofErr w:type="spellEnd"/>
    </w:p>
    <w:p w14:paraId="4C607752" w14:textId="0B587D49" w:rsidR="00D523A7" w:rsidRDefault="00D523A7" w:rsidP="00D523A7">
      <w:pPr>
        <w:pStyle w:val="ListBullet"/>
        <w:spacing w:line="240" w:lineRule="auto"/>
      </w:pPr>
      <w:r>
        <w:t xml:space="preserve">QA tested software made in my group: </w:t>
      </w:r>
      <w:proofErr w:type="spellStart"/>
      <w:r>
        <w:t>Scoria_DL</w:t>
      </w:r>
      <w:proofErr w:type="spellEnd"/>
      <w:r>
        <w:t xml:space="preserve">, </w:t>
      </w:r>
      <w:proofErr w:type="spellStart"/>
      <w:r>
        <w:t>Gypsum_DL</w:t>
      </w:r>
      <w:proofErr w:type="spellEnd"/>
      <w:r>
        <w:t xml:space="preserve">, </w:t>
      </w:r>
      <w:proofErr w:type="spellStart"/>
      <w:r>
        <w:t>Dimorphite_DL</w:t>
      </w:r>
      <w:proofErr w:type="spellEnd"/>
    </w:p>
    <w:p w14:paraId="5CCB0C52" w14:textId="2BA52FFB" w:rsidR="00D523A7" w:rsidRPr="00C64A82" w:rsidRDefault="00D523A7" w:rsidP="00D523A7">
      <w:pPr>
        <w:pStyle w:val="ListBullet"/>
        <w:numPr>
          <w:ilvl w:val="0"/>
          <w:numId w:val="0"/>
        </w:numPr>
        <w:spacing w:line="240" w:lineRule="auto"/>
        <w:rPr>
          <w:i/>
          <w:iCs/>
        </w:rPr>
      </w:pPr>
      <w:r w:rsidRPr="00C64A82">
        <w:rPr>
          <w:i/>
          <w:iCs/>
        </w:rPr>
        <w:t>(More information about previous positions available on my CV or by request)</w:t>
      </w:r>
    </w:p>
    <w:p w14:paraId="7522FEFA" w14:textId="1386BE13" w:rsidR="004143CE" w:rsidRDefault="001370DB">
      <w:pPr>
        <w:pStyle w:val="Heading1"/>
      </w:pPr>
      <w:r>
        <w:t>hackathons:</w:t>
      </w:r>
    </w:p>
    <w:p w14:paraId="6E5CF592" w14:textId="77777777" w:rsidR="00D523A7" w:rsidRDefault="00D523A7" w:rsidP="001370DB">
      <w:pPr>
        <w:spacing w:line="240" w:lineRule="auto"/>
      </w:pPr>
      <w:r w:rsidRPr="00D523A7">
        <w:t>NCBI Genomics Hackathon January 2020</w:t>
      </w:r>
      <w:r>
        <w:t xml:space="preserve">: </w:t>
      </w:r>
      <w:hyperlink r:id="rId11" w:history="1">
        <w:r w:rsidRPr="00D523A7">
          <w:rPr>
            <w:rStyle w:val="Hyperlink"/>
          </w:rPr>
          <w:t xml:space="preserve"> https://github.com/NCBI-Codeathons/NI</w:t>
        </w:r>
      </w:hyperlink>
      <w:r w:rsidRPr="00D523A7">
        <w:t xml:space="preserve"> </w:t>
      </w:r>
    </w:p>
    <w:p w14:paraId="34F44E11" w14:textId="77777777" w:rsidR="00D523A7" w:rsidRDefault="00D523A7" w:rsidP="00D523A7">
      <w:pPr>
        <w:pStyle w:val="ListBullet"/>
        <w:spacing w:line="240" w:lineRule="auto"/>
      </w:pPr>
      <w:r w:rsidRPr="00D523A7">
        <w:t xml:space="preserve">Team Member: Neoepitopes. </w:t>
      </w:r>
    </w:p>
    <w:p w14:paraId="2EE7B0CF" w14:textId="1B63B99F" w:rsidR="00D523A7" w:rsidRDefault="00D523A7" w:rsidP="00D523A7">
      <w:pPr>
        <w:pStyle w:val="ListBullet"/>
        <w:spacing w:line="240" w:lineRule="auto"/>
      </w:pPr>
      <w:r w:rsidRPr="00D523A7">
        <w:t xml:space="preserve">Contribution: Writing documentation and manuscript, coordinating others with various skillsets. </w:t>
      </w:r>
    </w:p>
    <w:p w14:paraId="5A9CA2F2" w14:textId="676BD56D" w:rsidR="004143CE" w:rsidRDefault="00786D51" w:rsidP="001370DB">
      <w:pPr>
        <w:spacing w:line="240" w:lineRule="auto"/>
      </w:pPr>
      <w:proofErr w:type="spellStart"/>
      <w:r>
        <w:t>SteelHacks</w:t>
      </w:r>
      <w:proofErr w:type="spellEnd"/>
      <w:r>
        <w:t xml:space="preserve"> 2021: Learn2Earn </w:t>
      </w:r>
      <w:hyperlink r:id="rId12" w:history="1">
        <w:r w:rsidRPr="005F2B47">
          <w:rPr>
            <w:rStyle w:val="Hyperlink"/>
          </w:rPr>
          <w:t>https://devpost.com/software/learn2earn</w:t>
        </w:r>
      </w:hyperlink>
      <w:r>
        <w:t xml:space="preserve"> </w:t>
      </w:r>
    </w:p>
    <w:p w14:paraId="46240DEF" w14:textId="35A723F2" w:rsidR="004143CE" w:rsidRDefault="00786D51" w:rsidP="001370DB">
      <w:pPr>
        <w:spacing w:line="240" w:lineRule="auto"/>
      </w:pPr>
      <w:r>
        <w:t>Team Lead/Product Manager</w:t>
      </w:r>
    </w:p>
    <w:p w14:paraId="6F0F62DA" w14:textId="5AC290F5" w:rsidR="00786D51" w:rsidRDefault="00786D51" w:rsidP="001370DB">
      <w:pPr>
        <w:pStyle w:val="ListBullet"/>
        <w:spacing w:line="240" w:lineRule="auto"/>
      </w:pPr>
      <w:r>
        <w:t>Winner of the Video Game Category</w:t>
      </w:r>
    </w:p>
    <w:p w14:paraId="1565000C" w14:textId="753FEB68" w:rsidR="004143CE" w:rsidRDefault="00786D51" w:rsidP="001370DB">
      <w:pPr>
        <w:pStyle w:val="ListBullet"/>
        <w:spacing w:line="240" w:lineRule="auto"/>
      </w:pPr>
      <w:r>
        <w:t>Learn2Earn – a mobile app to allow users to combine funds to increase their spending power and purchase stocks in a game-like way</w:t>
      </w:r>
    </w:p>
    <w:p w14:paraId="3036DDE8" w14:textId="433FA3B6" w:rsidR="00786D51" w:rsidRDefault="00786D51" w:rsidP="001370DB">
      <w:pPr>
        <w:pStyle w:val="ListBullet"/>
        <w:spacing w:line="240" w:lineRule="auto"/>
      </w:pPr>
      <w:r>
        <w:t>UI/UX Front-End Developer: Python and Glide</w:t>
      </w:r>
    </w:p>
    <w:p w14:paraId="414BD4E1" w14:textId="4427F9CC" w:rsidR="004143CE" w:rsidRDefault="00D523A7">
      <w:pPr>
        <w:pStyle w:val="Heading1"/>
      </w:pPr>
      <w:r>
        <w:t>skills:</w:t>
      </w:r>
    </w:p>
    <w:p w14:paraId="17BA2386" w14:textId="77777777" w:rsidR="00D523A7" w:rsidRDefault="00D523A7" w:rsidP="00D523A7">
      <w:pPr>
        <w:pStyle w:val="ListBullet"/>
        <w:spacing w:line="240" w:lineRule="auto"/>
        <w:sectPr w:rsidR="00D523A7">
          <w:headerReference w:type="default" r:id="rId13"/>
          <w:footerReference w:type="default" r:id="rId14"/>
          <w:headerReference w:type="first" r:id="rId15"/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7C0756C8" w14:textId="74345BFE" w:rsidR="0008058D" w:rsidRDefault="00D523A7" w:rsidP="00D523A7">
      <w:pPr>
        <w:pStyle w:val="ListBullet"/>
        <w:spacing w:line="240" w:lineRule="auto"/>
      </w:pPr>
      <w:r>
        <w:t>Quick to learn new programming languages/techniques</w:t>
      </w:r>
    </w:p>
    <w:p w14:paraId="05FC873C" w14:textId="6B2EA422" w:rsidR="00D523A7" w:rsidRDefault="00D523A7" w:rsidP="00D523A7">
      <w:pPr>
        <w:pStyle w:val="ListBullet"/>
        <w:spacing w:line="240" w:lineRule="auto"/>
      </w:pPr>
      <w:r>
        <w:t>R, Bash, Python, Docker, ML (</w:t>
      </w:r>
      <w:proofErr w:type="spellStart"/>
      <w:r>
        <w:t>Scikitlearn</w:t>
      </w:r>
      <w:proofErr w:type="spellEnd"/>
      <w:r>
        <w:t>)</w:t>
      </w:r>
    </w:p>
    <w:p w14:paraId="775B9AB8" w14:textId="7807EBB6" w:rsidR="00D523A7" w:rsidRDefault="00D523A7" w:rsidP="00D523A7">
      <w:pPr>
        <w:pStyle w:val="ListBullet"/>
        <w:spacing w:line="240" w:lineRule="auto"/>
      </w:pPr>
      <w:r>
        <w:t>Combining programs into pipelines</w:t>
      </w:r>
    </w:p>
    <w:p w14:paraId="62EA91FC" w14:textId="6E1869F6" w:rsidR="00D523A7" w:rsidRDefault="00D523A7" w:rsidP="00D523A7">
      <w:pPr>
        <w:pStyle w:val="ListBullet"/>
        <w:spacing w:line="240" w:lineRule="auto"/>
      </w:pPr>
      <w:r>
        <w:t>Interfacing between different groups of scientists</w:t>
      </w:r>
    </w:p>
    <w:p w14:paraId="01178BA2" w14:textId="77777777" w:rsidR="00D523A7" w:rsidRDefault="00D523A7" w:rsidP="00D523A7">
      <w:pPr>
        <w:pStyle w:val="Heading1"/>
        <w:sectPr w:rsidR="00D523A7" w:rsidSect="00D523A7">
          <w:type w:val="continuous"/>
          <w:pgSz w:w="12240" w:h="15840" w:code="1"/>
          <w:pgMar w:top="1296" w:right="1368" w:bottom="1440" w:left="1368" w:header="720" w:footer="1080" w:gutter="0"/>
          <w:cols w:num="2" w:space="720"/>
          <w:titlePg/>
          <w:docGrid w:linePitch="360"/>
        </w:sectPr>
      </w:pPr>
    </w:p>
    <w:p w14:paraId="3DDB998C" w14:textId="5AF19615" w:rsidR="00D523A7" w:rsidRDefault="00D523A7" w:rsidP="00D523A7">
      <w:pPr>
        <w:pStyle w:val="Heading1"/>
      </w:pPr>
      <w:r>
        <w:lastRenderedPageBreak/>
        <w:t>recent publications:</w:t>
      </w:r>
    </w:p>
    <w:p w14:paraId="1B02F506" w14:textId="11DFA663" w:rsidR="00D523A7" w:rsidRPr="00D523A7" w:rsidRDefault="00D523A7" w:rsidP="00D523A7">
      <w:pPr>
        <w:pStyle w:val="ListBullet"/>
      </w:pPr>
      <w:r w:rsidRPr="00D523A7">
        <w:t xml:space="preserve">Mitchell Ellison (1), </w:t>
      </w:r>
      <w:r w:rsidRPr="00D523A7">
        <w:rPr>
          <w:b/>
          <w:bCs/>
        </w:rPr>
        <w:t>Jennifer Walker (1)</w:t>
      </w:r>
      <w:r w:rsidRPr="00D523A7">
        <w:t xml:space="preserve">, Patrick </w:t>
      </w:r>
      <w:proofErr w:type="spellStart"/>
      <w:r w:rsidRPr="00D523A7">
        <w:t>Ropp</w:t>
      </w:r>
      <w:proofErr w:type="spellEnd"/>
      <w:r w:rsidRPr="00D523A7">
        <w:t xml:space="preserve">, Jacob </w:t>
      </w:r>
      <w:proofErr w:type="spellStart"/>
      <w:r w:rsidRPr="00D523A7">
        <w:t>Durrant</w:t>
      </w:r>
      <w:proofErr w:type="spellEnd"/>
      <w:r w:rsidRPr="00D523A7">
        <w:t xml:space="preserve">, and Karen Arndt. </w:t>
      </w:r>
      <w:proofErr w:type="spellStart"/>
      <w:r w:rsidRPr="00D523A7">
        <w:t>MutantHuntWGS</w:t>
      </w:r>
      <w:proofErr w:type="spellEnd"/>
      <w:r w:rsidRPr="00D523A7">
        <w:t xml:space="preserve">: A Pipeline for Identifying </w:t>
      </w:r>
      <w:r w:rsidRPr="00D523A7">
        <w:rPr>
          <w:i/>
          <w:iCs/>
        </w:rPr>
        <w:t>Saccharomyces cerevisiae</w:t>
      </w:r>
      <w:r w:rsidRPr="00D523A7">
        <w:t xml:space="preserve"> Mutations. </w:t>
      </w:r>
      <w:r w:rsidRPr="00D523A7">
        <w:rPr>
          <w:i/>
          <w:iCs/>
        </w:rPr>
        <w:t>G3</w:t>
      </w:r>
      <w:r w:rsidRPr="00D523A7">
        <w:t xml:space="preserve"> Accepted (2020).</w:t>
      </w:r>
    </w:p>
    <w:p w14:paraId="43134BC8" w14:textId="43DA61AB" w:rsidR="00D523A7" w:rsidRDefault="00D523A7" w:rsidP="00D523A7">
      <w:pPr>
        <w:pStyle w:val="ListBullet"/>
      </w:pPr>
      <w:r w:rsidRPr="00D523A7">
        <w:t xml:space="preserve">Melissa S. </w:t>
      </w:r>
      <w:proofErr w:type="spellStart"/>
      <w:r w:rsidRPr="00D523A7">
        <w:t>Plakke</w:t>
      </w:r>
      <w:proofErr w:type="spellEnd"/>
      <w:r w:rsidRPr="00D523A7">
        <w:t xml:space="preserve">, </w:t>
      </w:r>
      <w:r w:rsidRPr="00D523A7">
        <w:rPr>
          <w:b/>
          <w:bCs/>
        </w:rPr>
        <w:t>Jennifer L. Walker,</w:t>
      </w:r>
      <w:r w:rsidRPr="00D523A7">
        <w:t xml:space="preserve"> Jeffrey B. Lombardo, Breanna J. Goetz, Gina N. Pacella, Jacob D. </w:t>
      </w:r>
      <w:proofErr w:type="spellStart"/>
      <w:r w:rsidRPr="00D523A7">
        <w:t>Durrant</w:t>
      </w:r>
      <w:proofErr w:type="spellEnd"/>
      <w:r w:rsidRPr="00D523A7">
        <w:t xml:space="preserve">, Nathan L. Clark, and Nathan I. Morehouse. Characterization of Female Reproductive Proteases in a Butterfly from Functional and Evolutionary Perspectives. </w:t>
      </w:r>
      <w:r w:rsidRPr="00D523A7">
        <w:rPr>
          <w:i/>
          <w:iCs/>
        </w:rPr>
        <w:t>Physiological and Biochemical Zoology</w:t>
      </w:r>
      <w:r w:rsidRPr="00D523A7">
        <w:t xml:space="preserve"> (2019) 92:6, 579-590</w:t>
      </w:r>
    </w:p>
    <w:p w14:paraId="0D180E56" w14:textId="77777777" w:rsidR="00D523A7" w:rsidRDefault="00D523A7" w:rsidP="00D523A7">
      <w:pPr>
        <w:pStyle w:val="Heading1"/>
      </w:pPr>
      <w:r>
        <w:t>relevant coursework</w:t>
      </w:r>
    </w:p>
    <w:p w14:paraId="6EEAAF1D" w14:textId="77777777" w:rsidR="00D523A7" w:rsidRDefault="00D523A7" w:rsidP="00D523A7">
      <w:pPr>
        <w:pStyle w:val="ListBullet"/>
        <w:spacing w:line="240" w:lineRule="auto"/>
      </w:pPr>
      <w:r>
        <w:t>Graduate-level Python course:</w:t>
      </w:r>
    </w:p>
    <w:p w14:paraId="3C4CDC61" w14:textId="77777777" w:rsidR="00D523A7" w:rsidRDefault="00D523A7" w:rsidP="00D523A7">
      <w:pPr>
        <w:pStyle w:val="ListBullet"/>
        <w:spacing w:line="240" w:lineRule="auto"/>
      </w:pPr>
      <w:r>
        <w:t xml:space="preserve">Learned about Python packages: </w:t>
      </w:r>
      <w:proofErr w:type="spellStart"/>
      <w:r>
        <w:t>Scikitlearn</w:t>
      </w:r>
      <w:proofErr w:type="spellEnd"/>
      <w:r>
        <w:t xml:space="preserve">, </w:t>
      </w:r>
      <w:proofErr w:type="spellStart"/>
      <w:r>
        <w:t>biopython</w:t>
      </w:r>
      <w:proofErr w:type="spellEnd"/>
      <w:r>
        <w:t xml:space="preserve">, pandas, </w:t>
      </w:r>
      <w:proofErr w:type="spellStart"/>
      <w:r>
        <w:t>pySB</w:t>
      </w:r>
      <w:proofErr w:type="spellEnd"/>
    </w:p>
    <w:p w14:paraId="2BE1B636" w14:textId="77777777" w:rsidR="00D523A7" w:rsidRPr="00D523A7" w:rsidRDefault="00D523A7" w:rsidP="00D523A7">
      <w:pPr>
        <w:pStyle w:val="ListBullet"/>
        <w:numPr>
          <w:ilvl w:val="0"/>
          <w:numId w:val="0"/>
        </w:numPr>
        <w:ind w:left="216" w:hanging="216"/>
      </w:pPr>
    </w:p>
    <w:sectPr w:rsidR="00D523A7" w:rsidRPr="00D523A7" w:rsidSect="00D523A7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63483" w14:textId="77777777" w:rsidR="00C04B49" w:rsidRDefault="00C04B49">
      <w:r>
        <w:separator/>
      </w:r>
    </w:p>
  </w:endnote>
  <w:endnote w:type="continuationSeparator" w:id="0">
    <w:p w14:paraId="7744D0B0" w14:textId="77777777" w:rsidR="00C04B49" w:rsidRDefault="00C0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ABD13" w14:textId="77777777" w:rsidR="004143CE" w:rsidRDefault="003479E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D0619" w14:textId="77777777" w:rsidR="00C04B49" w:rsidRDefault="00C04B49">
      <w:r>
        <w:separator/>
      </w:r>
    </w:p>
  </w:footnote>
  <w:footnote w:type="continuationSeparator" w:id="0">
    <w:p w14:paraId="1DC2DCFB" w14:textId="77777777" w:rsidR="00C04B49" w:rsidRDefault="00C04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7F445" w14:textId="77777777" w:rsidR="004143CE" w:rsidRDefault="003479E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8D9A1B" wp14:editId="345DEC4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A1ACAAB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4EAC4" w14:textId="77777777" w:rsidR="004143CE" w:rsidRDefault="003479E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3D496A" wp14:editId="54362C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48499B" w14:textId="77777777" w:rsidR="004143CE" w:rsidRDefault="004143C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23D496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D48499B" w14:textId="77777777" w:rsidR="004143CE" w:rsidRDefault="004143C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CC6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A3B"/>
    <w:multiLevelType w:val="hybridMultilevel"/>
    <w:tmpl w:val="828A71EA"/>
    <w:lvl w:ilvl="0" w:tplc="36280BE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51"/>
    <w:rsid w:val="0008058D"/>
    <w:rsid w:val="001370DB"/>
    <w:rsid w:val="003479E0"/>
    <w:rsid w:val="004143CE"/>
    <w:rsid w:val="00757C98"/>
    <w:rsid w:val="00786D51"/>
    <w:rsid w:val="00AC616A"/>
    <w:rsid w:val="00C04B49"/>
    <w:rsid w:val="00C64A82"/>
    <w:rsid w:val="00D5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D9E1"/>
  <w15:chartTrackingRefBased/>
  <w15:docId w15:val="{CAAAD461-7CD9-AA49-BC27-E380E45E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455F51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55F51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55F51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455F51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455F51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55F51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55F51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455F51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455F51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455F51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455F51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55F51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455F51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55F51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455F51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549E3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55F51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786D5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walker97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learn2earn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CBI-Codeathons/N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lwalker9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walker@pitt.ed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nniferwalker/Library/Containers/com.microsoft.Word/Data/Library/Application%20Support/Microsoft/Office/16.0/DTS/en-US%7bC62054D2-FA4E-B645-A671-B9C675CCE1F1%7d/%7bDDBF3EF4-4EF3-F945-AA0C-88656757FDA0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682986902444F9D2C5947CA3A8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652D-400E-A447-8AF1-C71EA0E8B172}"/>
      </w:docPartPr>
      <w:docPartBody>
        <w:p w:rsidR="002211A2" w:rsidRDefault="004E3E5E">
          <w:pPr>
            <w:pStyle w:val="BCA682986902444F9D2C5947CA3A84D3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5E"/>
    <w:rsid w:val="001400B0"/>
    <w:rsid w:val="002211A2"/>
    <w:rsid w:val="004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682986902444F9D2C5947CA3A84D3">
    <w:name w:val="BCA682986902444F9D2C5947CA3A84D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Walker, Jennifer L</cp:lastModifiedBy>
  <cp:revision>4</cp:revision>
  <dcterms:created xsi:type="dcterms:W3CDTF">2021-03-03T00:42:00Z</dcterms:created>
  <dcterms:modified xsi:type="dcterms:W3CDTF">2021-03-03T00:56:00Z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